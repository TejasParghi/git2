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CF79" w14:textId="3BEAB164" w:rsidR="00C067C5" w:rsidRPr="00A01D15" w:rsidRDefault="00643559" w:rsidP="00A01D15">
      <w:pPr>
        <w:pStyle w:val="Title"/>
        <w:jc w:val="both"/>
        <w:rPr>
          <w:color w:val="000000" w:themeColor="text1"/>
        </w:rPr>
      </w:pPr>
      <w:r w:rsidRPr="00A01D15">
        <w:rPr>
          <w:color w:val="000000" w:themeColor="text1"/>
        </w:rPr>
        <w:t>yash patel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72"/>
      </w:tblGrid>
      <w:tr w:rsidR="00A01D15" w:rsidRPr="00A01D15" w14:paraId="096B986C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09421487" w14:textId="382C2724" w:rsidR="00E5043A" w:rsidRDefault="00643559" w:rsidP="00A01D15">
            <w:pPr>
              <w:pStyle w:val="ContactInfo"/>
              <w:jc w:val="both"/>
              <w:rPr>
                <w:color w:val="000000" w:themeColor="text1"/>
                <w:sz w:val="24"/>
                <w:szCs w:val="24"/>
              </w:rPr>
            </w:pPr>
            <w:r w:rsidRPr="00A01D15">
              <w:rPr>
                <w:color w:val="000000" w:themeColor="text1"/>
                <w:sz w:val="24"/>
                <w:szCs w:val="24"/>
              </w:rPr>
              <w:t>40A Masons Avenue</w:t>
            </w:r>
            <w:r w:rsidR="00E5043A">
              <w:rPr>
                <w:color w:val="000000" w:themeColor="text1"/>
                <w:sz w:val="24"/>
                <w:szCs w:val="24"/>
              </w:rPr>
              <w:t>,</w:t>
            </w:r>
            <w:r w:rsidRPr="00A01D15">
              <w:rPr>
                <w:color w:val="000000" w:themeColor="text1"/>
                <w:sz w:val="24"/>
                <w:szCs w:val="24"/>
              </w:rPr>
              <w:t xml:space="preserve"> HARROW</w:t>
            </w:r>
            <w:r w:rsidR="00E5043A">
              <w:rPr>
                <w:color w:val="000000" w:themeColor="text1"/>
                <w:sz w:val="24"/>
                <w:szCs w:val="24"/>
              </w:rPr>
              <w:t>,</w:t>
            </w:r>
            <w:r w:rsidRPr="00A01D15">
              <w:rPr>
                <w:color w:val="000000" w:themeColor="text1"/>
                <w:sz w:val="24"/>
                <w:szCs w:val="24"/>
              </w:rPr>
              <w:t xml:space="preserve"> HA3 5</w:t>
            </w:r>
            <w:r w:rsidR="00A01D15" w:rsidRPr="00A01D15">
              <w:rPr>
                <w:color w:val="000000" w:themeColor="text1"/>
                <w:sz w:val="24"/>
                <w:szCs w:val="24"/>
              </w:rPr>
              <w:t xml:space="preserve">AR </w:t>
            </w:r>
          </w:p>
          <w:p w14:paraId="2214CE71" w14:textId="0E3A2289" w:rsidR="00E5043A" w:rsidRDefault="00E5043A" w:rsidP="00A01D15">
            <w:pPr>
              <w:pStyle w:val="ContactInfo"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Phone: -</w:t>
            </w:r>
            <w:r w:rsidR="00260D3F" w:rsidRPr="00A01D15">
              <w:rPr>
                <w:color w:val="000000" w:themeColor="text1"/>
                <w:sz w:val="24"/>
                <w:szCs w:val="24"/>
              </w:rPr>
              <w:t> </w:t>
            </w:r>
            <w:r w:rsidR="00643559" w:rsidRPr="00A01D15">
              <w:rPr>
                <w:color w:val="000000" w:themeColor="text1"/>
                <w:sz w:val="24"/>
                <w:szCs w:val="24"/>
              </w:rPr>
              <w:t>+44 7830644102</w:t>
            </w:r>
            <w:r w:rsidR="00260D3F" w:rsidRPr="00A01D15">
              <w:rPr>
                <w:color w:val="000000" w:themeColor="text1"/>
                <w:sz w:val="24"/>
                <w:szCs w:val="24"/>
              </w:rPr>
              <w:t> </w:t>
            </w:r>
          </w:p>
          <w:p w14:paraId="539154B5" w14:textId="30B1D914" w:rsidR="00260D3F" w:rsidRPr="00A01D15" w:rsidRDefault="00E5043A" w:rsidP="00A01D15">
            <w:pPr>
              <w:pStyle w:val="ContactInfo"/>
              <w:jc w:val="both"/>
              <w:rPr>
                <w:color w:val="000000" w:themeColor="text1"/>
                <w:sz w:val="24"/>
                <w:szCs w:val="24"/>
              </w:rPr>
            </w:pPr>
            <w:r w:rsidRPr="00A01D15">
              <w:rPr>
                <w:color w:val="000000" w:themeColor="text1"/>
                <w:sz w:val="24"/>
                <w:szCs w:val="24"/>
              </w:rPr>
              <w:t>EMAIL:</w:t>
            </w:r>
            <w:r w:rsidR="00643559" w:rsidRPr="00A01D15">
              <w:rPr>
                <w:color w:val="000000" w:themeColor="text1"/>
                <w:sz w:val="24"/>
                <w:szCs w:val="24"/>
              </w:rPr>
              <w:t xml:space="preserve"> yashpatel7161@gmail.com</w:t>
            </w:r>
          </w:p>
        </w:tc>
      </w:tr>
    </w:tbl>
    <w:sdt>
      <w:sdtPr>
        <w:rPr>
          <w:color w:val="000000" w:themeColor="text1"/>
        </w:rPr>
        <w:alias w:val="Objective heading:"/>
        <w:tag w:val="Objective heading:"/>
        <w:id w:val="-1471434502"/>
        <w:placeholder>
          <w:docPart w:val="EDE983A6DE7D4C4EA1B7478A73C1B594"/>
        </w:placeholder>
        <w:temporary/>
        <w:showingPlcHdr/>
        <w15:appearance w15:val="hidden"/>
      </w:sdtPr>
      <w:sdtEndPr/>
      <w:sdtContent>
        <w:p w14:paraId="7FC31397" w14:textId="77777777" w:rsidR="00C067C5" w:rsidRPr="00A01D15" w:rsidRDefault="00126049" w:rsidP="00A01D15">
          <w:pPr>
            <w:pStyle w:val="Heading1"/>
            <w:jc w:val="both"/>
            <w:rPr>
              <w:color w:val="000000" w:themeColor="text1"/>
            </w:rPr>
          </w:pPr>
          <w:r w:rsidRPr="00E5043A">
            <w:rPr>
              <w:b/>
              <w:bCs/>
              <w:color w:val="000000" w:themeColor="text1"/>
            </w:rPr>
            <w:t>Objective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A01D15" w:rsidRPr="00A01D15" w14:paraId="4065983C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79D37612" w14:textId="763F542A" w:rsidR="00260D3F" w:rsidRPr="00A01D15" w:rsidRDefault="00643559" w:rsidP="00A01D15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A01D15">
              <w:rPr>
                <w:color w:val="000000" w:themeColor="text1"/>
                <w:sz w:val="24"/>
                <w:szCs w:val="24"/>
              </w:rPr>
              <w:t>Solution oriented candidate eager to apply with ongoing study of international business management with having desire to pursue a successful car</w:t>
            </w:r>
            <w:r w:rsidR="006931E8" w:rsidRPr="00A01D15">
              <w:rPr>
                <w:color w:val="000000" w:themeColor="text1"/>
                <w:sz w:val="24"/>
                <w:szCs w:val="24"/>
              </w:rPr>
              <w:t>e</w:t>
            </w:r>
            <w:r w:rsidRPr="00A01D15">
              <w:rPr>
                <w:color w:val="000000" w:themeColor="text1"/>
                <w:sz w:val="24"/>
                <w:szCs w:val="24"/>
              </w:rPr>
              <w:t>er with</w:t>
            </w:r>
            <w:r w:rsidR="006931E8" w:rsidRPr="00A01D15">
              <w:rPr>
                <w:color w:val="000000" w:themeColor="text1"/>
                <w:sz w:val="24"/>
                <w:szCs w:val="24"/>
              </w:rPr>
              <w:t xml:space="preserve"> an organization that will capitalize my business skill to endure my excellence in future.</w:t>
            </w:r>
            <w:r w:rsidRPr="00A01D15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sdt>
      <w:sdtPr>
        <w:rPr>
          <w:b/>
          <w:bCs/>
          <w:color w:val="000000" w:themeColor="text1"/>
        </w:rPr>
        <w:alias w:val="Skills &amp; Abilities heading:"/>
        <w:tag w:val="Skills &amp; Abilities heading:"/>
        <w:id w:val="-1758198345"/>
        <w:placeholder>
          <w:docPart w:val="4DBC0BA8D43D4E9D80D5019752FE6B5A"/>
        </w:placeholder>
        <w:temporary/>
        <w:showingPlcHdr/>
        <w15:appearance w15:val="hidden"/>
      </w:sdtPr>
      <w:sdtEndPr/>
      <w:sdtContent>
        <w:p w14:paraId="148E0DD7" w14:textId="77777777" w:rsidR="00126049" w:rsidRPr="00E5043A" w:rsidRDefault="00126049" w:rsidP="00A01D15">
          <w:pPr>
            <w:pStyle w:val="Heading1"/>
            <w:jc w:val="both"/>
            <w:rPr>
              <w:b/>
              <w:bCs/>
              <w:color w:val="000000" w:themeColor="text1"/>
            </w:rPr>
          </w:pPr>
          <w:r w:rsidRPr="00E5043A">
            <w:rPr>
              <w:b/>
              <w:bCs/>
              <w:color w:val="000000" w:themeColor="text1"/>
            </w:rPr>
            <w:t>Skills &amp; Abilities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A01D15" w:rsidRPr="00A01D15" w14:paraId="5DED3D7A" w14:textId="77777777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3E2647EE" w14:textId="77777777" w:rsidR="00260D3F" w:rsidRPr="00A01D15" w:rsidRDefault="006931E8" w:rsidP="00A01D15">
            <w:pPr>
              <w:pStyle w:val="ListParagraph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A01D15">
              <w:rPr>
                <w:color w:val="000000" w:themeColor="text1"/>
                <w:sz w:val="24"/>
                <w:szCs w:val="24"/>
              </w:rPr>
              <w:t>Adaptability</w:t>
            </w:r>
          </w:p>
          <w:p w14:paraId="63CB9F68" w14:textId="77777777" w:rsidR="006931E8" w:rsidRPr="00A01D15" w:rsidRDefault="006931E8" w:rsidP="00A01D15">
            <w:pPr>
              <w:pStyle w:val="ListParagraph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A01D15">
              <w:rPr>
                <w:color w:val="000000" w:themeColor="text1"/>
                <w:sz w:val="24"/>
                <w:szCs w:val="24"/>
              </w:rPr>
              <w:t>Problem solving</w:t>
            </w:r>
          </w:p>
          <w:p w14:paraId="2EC53483" w14:textId="60AB7B91" w:rsidR="006931E8" w:rsidRPr="00A01D15" w:rsidRDefault="006931E8" w:rsidP="00A01D15">
            <w:pPr>
              <w:pStyle w:val="ListParagraph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A01D15">
              <w:rPr>
                <w:color w:val="000000" w:themeColor="text1"/>
                <w:sz w:val="24"/>
                <w:szCs w:val="24"/>
              </w:rPr>
              <w:t>Creativity</w:t>
            </w:r>
          </w:p>
          <w:p w14:paraId="0516EE3F" w14:textId="77777777" w:rsidR="006931E8" w:rsidRPr="00A01D15" w:rsidRDefault="006931E8" w:rsidP="00A01D15">
            <w:pPr>
              <w:pStyle w:val="ListParagraph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A01D15">
              <w:rPr>
                <w:color w:val="000000" w:themeColor="text1"/>
                <w:sz w:val="24"/>
                <w:szCs w:val="24"/>
              </w:rPr>
              <w:t>Work ethics</w:t>
            </w:r>
          </w:p>
          <w:p w14:paraId="66FC373F" w14:textId="77777777" w:rsidR="006931E8" w:rsidRPr="00A01D15" w:rsidRDefault="006931E8" w:rsidP="00A01D15">
            <w:pPr>
              <w:pStyle w:val="ListParagraph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A01D15">
              <w:rPr>
                <w:color w:val="000000" w:themeColor="text1"/>
                <w:sz w:val="24"/>
                <w:szCs w:val="24"/>
              </w:rPr>
              <w:t>Interpersonal skill</w:t>
            </w:r>
          </w:p>
          <w:p w14:paraId="4888D2A3" w14:textId="273299E3" w:rsidR="006931E8" w:rsidRPr="00A01D15" w:rsidRDefault="006931E8" w:rsidP="00A01D15">
            <w:pPr>
              <w:pStyle w:val="ListParagraph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A01D15">
              <w:rPr>
                <w:color w:val="000000" w:themeColor="text1"/>
                <w:sz w:val="24"/>
                <w:szCs w:val="24"/>
              </w:rPr>
              <w:t>Leadership</w:t>
            </w:r>
          </w:p>
          <w:p w14:paraId="28B5B4FE" w14:textId="760DB6D7" w:rsidR="006931E8" w:rsidRPr="00A01D15" w:rsidRDefault="006931E8" w:rsidP="00A01D15">
            <w:pPr>
              <w:pStyle w:val="ListParagraph"/>
              <w:numPr>
                <w:ilvl w:val="0"/>
                <w:numId w:val="15"/>
              </w:numPr>
              <w:jc w:val="both"/>
              <w:rPr>
                <w:color w:val="000000" w:themeColor="text1"/>
                <w:sz w:val="24"/>
                <w:szCs w:val="24"/>
              </w:rPr>
            </w:pPr>
            <w:r w:rsidRPr="00A01D15">
              <w:rPr>
                <w:color w:val="000000" w:themeColor="text1"/>
                <w:sz w:val="24"/>
                <w:szCs w:val="24"/>
              </w:rPr>
              <w:t>Collaboration</w:t>
            </w:r>
          </w:p>
        </w:tc>
      </w:tr>
    </w:tbl>
    <w:p w14:paraId="715C5CEA" w14:textId="065109C4" w:rsidR="00843164" w:rsidRPr="00E5043A" w:rsidRDefault="00137271" w:rsidP="00A01D15">
      <w:pPr>
        <w:pStyle w:val="Heading1"/>
        <w:jc w:val="both"/>
        <w:rPr>
          <w:b/>
          <w:bCs/>
          <w:color w:val="000000" w:themeColor="text1"/>
          <w:sz w:val="24"/>
          <w:szCs w:val="24"/>
        </w:rPr>
      </w:pPr>
      <w:sdt>
        <w:sdtPr>
          <w:rPr>
            <w:b/>
            <w:bCs/>
            <w:color w:val="000000" w:themeColor="text1"/>
            <w:szCs w:val="26"/>
          </w:rPr>
          <w:alias w:val="Experience heading:"/>
          <w:tag w:val="Experience heading:"/>
          <w:id w:val="899876606"/>
          <w:placeholder>
            <w:docPart w:val="A4E2891B584B45B6B290FEAE778D4DC2"/>
          </w:placeholder>
          <w:temporary/>
          <w:showingPlcHdr/>
          <w15:appearance w15:val="hidden"/>
        </w:sdtPr>
        <w:sdtEndPr/>
        <w:sdtContent>
          <w:r w:rsidR="00843164" w:rsidRPr="00E5043A">
            <w:rPr>
              <w:b/>
              <w:bCs/>
              <w:color w:val="000000" w:themeColor="text1"/>
              <w:szCs w:val="26"/>
            </w:rPr>
            <w:t>Experience</w:t>
          </w:r>
        </w:sdtContent>
      </w:sdt>
      <w:r w:rsidR="00E5043A" w:rsidRPr="00E5043A">
        <w:rPr>
          <w:b/>
          <w:bCs/>
          <w:color w:val="000000" w:themeColor="text1"/>
          <w:szCs w:val="26"/>
        </w:rPr>
        <w:t>s</w:t>
      </w:r>
      <w:r w:rsidR="00E5043A" w:rsidRPr="00E5043A">
        <w:rPr>
          <w:b/>
          <w:bCs/>
          <w:color w:val="000000" w:themeColor="text1"/>
          <w:sz w:val="24"/>
          <w:szCs w:val="24"/>
        </w:rPr>
        <w:t>:</w:t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735"/>
        <w:gridCol w:w="7337"/>
      </w:tblGrid>
      <w:tr w:rsidR="00A01D15" w:rsidRPr="00A01D15" w14:paraId="31BBD676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7F6576EA" w14:textId="79ED7120" w:rsidR="00843164" w:rsidRPr="00A01D15" w:rsidRDefault="00A01D15" w:rsidP="00A01D15">
            <w:pPr>
              <w:pStyle w:val="Date"/>
              <w:jc w:val="both"/>
              <w:rPr>
                <w:color w:val="000000" w:themeColor="text1"/>
                <w:sz w:val="24"/>
                <w:szCs w:val="24"/>
              </w:rPr>
            </w:pPr>
            <w:r w:rsidRPr="00A01D15">
              <w:rPr>
                <w:color w:val="000000" w:themeColor="text1"/>
                <w:sz w:val="24"/>
                <w:szCs w:val="24"/>
              </w:rPr>
              <w:t>DATE:</w:t>
            </w:r>
            <w:r w:rsidR="006931E8" w:rsidRPr="00A01D15">
              <w:rPr>
                <w:color w:val="000000" w:themeColor="text1"/>
                <w:sz w:val="24"/>
                <w:szCs w:val="24"/>
              </w:rPr>
              <w:t xml:space="preserve"> 15/06/2021</w:t>
            </w:r>
            <w:r w:rsidR="00E5043A">
              <w:rPr>
                <w:color w:val="000000" w:themeColor="text1"/>
                <w:sz w:val="24"/>
                <w:szCs w:val="24"/>
              </w:rPr>
              <w:t>-</w:t>
            </w:r>
            <w:r w:rsidR="006931E8" w:rsidRPr="00A01D15">
              <w:rPr>
                <w:color w:val="000000" w:themeColor="text1"/>
                <w:sz w:val="24"/>
                <w:szCs w:val="24"/>
              </w:rPr>
              <w:t xml:space="preserve"> </w:t>
            </w:r>
            <w:r w:rsidR="000B198D" w:rsidRPr="00A01D15">
              <w:rPr>
                <w:color w:val="000000" w:themeColor="text1"/>
                <w:sz w:val="24"/>
                <w:szCs w:val="24"/>
              </w:rPr>
              <w:t>15/09/2021</w:t>
            </w:r>
          </w:p>
        </w:tc>
        <w:tc>
          <w:tcPr>
            <w:tcW w:w="4087" w:type="pct"/>
          </w:tcPr>
          <w:p w14:paraId="728FDD39" w14:textId="45127466" w:rsidR="00843164" w:rsidRPr="00A01D15" w:rsidRDefault="006931E8" w:rsidP="00A01D15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A01D15">
              <w:rPr>
                <w:color w:val="000000" w:themeColor="text1"/>
                <w:sz w:val="24"/>
                <w:szCs w:val="24"/>
              </w:rPr>
              <w:t xml:space="preserve">Customer service manager </w:t>
            </w:r>
            <w:r w:rsidR="00843164" w:rsidRPr="00A01D15">
              <w:rPr>
                <w:color w:val="000000" w:themeColor="text1"/>
                <w:sz w:val="24"/>
                <w:szCs w:val="24"/>
              </w:rPr>
              <w:t>  </w:t>
            </w:r>
            <w:r w:rsidRPr="00A01D15">
              <w:rPr>
                <w:color w:val="000000" w:themeColor="text1"/>
                <w:sz w:val="24"/>
                <w:szCs w:val="24"/>
              </w:rPr>
              <w:t xml:space="preserve">CORAL </w:t>
            </w:r>
            <w:r w:rsidR="000B198D" w:rsidRPr="00A01D15">
              <w:rPr>
                <w:color w:val="000000" w:themeColor="text1"/>
                <w:sz w:val="24"/>
                <w:szCs w:val="24"/>
              </w:rPr>
              <w:t>betting</w:t>
            </w:r>
          </w:p>
          <w:p w14:paraId="4B1E5C8F" w14:textId="77777777" w:rsidR="00843164" w:rsidRDefault="000B198D" w:rsidP="00A01D15">
            <w:pPr>
              <w:pStyle w:val="ListBullet"/>
              <w:jc w:val="both"/>
              <w:rPr>
                <w:color w:val="000000" w:themeColor="text1"/>
                <w:sz w:val="24"/>
                <w:szCs w:val="24"/>
              </w:rPr>
            </w:pPr>
            <w:r w:rsidRPr="00A01D15">
              <w:rPr>
                <w:color w:val="000000" w:themeColor="text1"/>
                <w:sz w:val="24"/>
                <w:szCs w:val="24"/>
              </w:rPr>
              <w:t>Providing necessary customer service facilities from generating betting to operating in-house play games during on-pick sessions.</w:t>
            </w:r>
          </w:p>
          <w:p w14:paraId="14DFCA16" w14:textId="77777777" w:rsidR="00E5043A" w:rsidRDefault="00E5043A" w:rsidP="00E5043A">
            <w:pPr>
              <w:pStyle w:val="ListBullet"/>
              <w:numPr>
                <w:ilvl w:val="0"/>
                <w:numId w:val="0"/>
              </w:numPr>
              <w:ind w:left="101" w:hanging="101"/>
              <w:jc w:val="both"/>
              <w:rPr>
                <w:color w:val="000000" w:themeColor="text1"/>
                <w:sz w:val="24"/>
                <w:szCs w:val="24"/>
              </w:rPr>
            </w:pPr>
          </w:p>
          <w:p w14:paraId="1426DB68" w14:textId="66D1ACD1" w:rsidR="00E5043A" w:rsidRPr="00A01D15" w:rsidRDefault="00E5043A" w:rsidP="00E5043A">
            <w:pPr>
              <w:pStyle w:val="ListBullet"/>
              <w:numPr>
                <w:ilvl w:val="0"/>
                <w:numId w:val="0"/>
              </w:numPr>
              <w:ind w:left="101" w:hanging="101"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A01D15" w:rsidRPr="00A01D15" w14:paraId="08DE39BA" w14:textId="77777777" w:rsidTr="00526C73">
        <w:tc>
          <w:tcPr>
            <w:tcW w:w="913" w:type="pct"/>
          </w:tcPr>
          <w:p w14:paraId="08CB73B4" w14:textId="21806BB1" w:rsidR="00843164" w:rsidRPr="00A01D15" w:rsidRDefault="00A01D15" w:rsidP="00A01D15">
            <w:pPr>
              <w:pStyle w:val="Date"/>
              <w:jc w:val="both"/>
              <w:rPr>
                <w:color w:val="000000" w:themeColor="text1"/>
                <w:sz w:val="24"/>
                <w:szCs w:val="24"/>
              </w:rPr>
            </w:pPr>
            <w:r w:rsidRPr="00A01D15">
              <w:rPr>
                <w:color w:val="000000" w:themeColor="text1"/>
                <w:sz w:val="24"/>
                <w:szCs w:val="24"/>
              </w:rPr>
              <w:t>DATE:</w:t>
            </w:r>
            <w:r w:rsidR="000B198D" w:rsidRPr="00A01D15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0E1F30C1" w14:textId="0C0BFA79" w:rsidR="000B198D" w:rsidRPr="00A01D15" w:rsidRDefault="000B198D" w:rsidP="00A01D15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A01D15">
              <w:rPr>
                <w:color w:val="000000" w:themeColor="text1"/>
                <w:sz w:val="24"/>
                <w:szCs w:val="24"/>
              </w:rPr>
              <w:t xml:space="preserve">20/09/2021 </w:t>
            </w:r>
            <w:r w:rsidR="00E5043A">
              <w:rPr>
                <w:color w:val="000000" w:themeColor="text1"/>
                <w:sz w:val="24"/>
                <w:szCs w:val="24"/>
              </w:rPr>
              <w:t xml:space="preserve">- </w:t>
            </w:r>
            <w:r w:rsidRPr="00A01D15">
              <w:rPr>
                <w:color w:val="000000" w:themeColor="text1"/>
                <w:sz w:val="24"/>
                <w:szCs w:val="24"/>
              </w:rPr>
              <w:t>PRESENT</w:t>
            </w:r>
          </w:p>
        </w:tc>
        <w:tc>
          <w:tcPr>
            <w:tcW w:w="4087" w:type="pct"/>
          </w:tcPr>
          <w:p w14:paraId="5D9E2551" w14:textId="1B24EDF0" w:rsidR="00843164" w:rsidRPr="00A01D15" w:rsidRDefault="000B198D" w:rsidP="00A01D15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A01D15">
              <w:rPr>
                <w:color w:val="000000" w:themeColor="text1"/>
                <w:sz w:val="24"/>
                <w:szCs w:val="24"/>
              </w:rPr>
              <w:t xml:space="preserve">DOOR </w:t>
            </w:r>
            <w:r w:rsidR="00A01D15" w:rsidRPr="00A01D15">
              <w:rPr>
                <w:color w:val="000000" w:themeColor="text1"/>
                <w:sz w:val="24"/>
                <w:szCs w:val="24"/>
              </w:rPr>
              <w:t>SUPERVISOR, SES</w:t>
            </w:r>
            <w:r w:rsidRPr="00A01D15">
              <w:rPr>
                <w:rStyle w:val="Emphasis"/>
                <w:color w:val="000000" w:themeColor="text1"/>
                <w:sz w:val="24"/>
                <w:szCs w:val="24"/>
              </w:rPr>
              <w:t xml:space="preserve"> Security service provider</w:t>
            </w:r>
          </w:p>
          <w:p w14:paraId="2F42F197" w14:textId="77777777" w:rsidR="000B198D" w:rsidRPr="00A01D15" w:rsidRDefault="000B198D" w:rsidP="00A01D15">
            <w:pPr>
              <w:pStyle w:val="ListBullet"/>
              <w:jc w:val="both"/>
              <w:rPr>
                <w:color w:val="000000" w:themeColor="text1"/>
                <w:sz w:val="24"/>
                <w:szCs w:val="24"/>
              </w:rPr>
            </w:pPr>
            <w:r w:rsidRPr="00A01D15">
              <w:rPr>
                <w:color w:val="000000" w:themeColor="text1"/>
                <w:sz w:val="24"/>
                <w:szCs w:val="24"/>
              </w:rPr>
              <w:t>manage crowds and queues.</w:t>
            </w:r>
          </w:p>
          <w:p w14:paraId="363AF08B" w14:textId="77777777" w:rsidR="000B198D" w:rsidRPr="00A01D15" w:rsidRDefault="000B198D" w:rsidP="00A01D15">
            <w:pPr>
              <w:pStyle w:val="ListBullet"/>
              <w:jc w:val="both"/>
              <w:rPr>
                <w:color w:val="000000" w:themeColor="text1"/>
                <w:sz w:val="24"/>
                <w:szCs w:val="24"/>
              </w:rPr>
            </w:pPr>
            <w:r w:rsidRPr="00A01D15">
              <w:rPr>
                <w:color w:val="000000" w:themeColor="text1"/>
                <w:sz w:val="24"/>
                <w:szCs w:val="24"/>
              </w:rPr>
              <w:t>make sure people keep to the dress code.</w:t>
            </w:r>
          </w:p>
          <w:p w14:paraId="0E2AD14D" w14:textId="77777777" w:rsidR="000B198D" w:rsidRPr="00A01D15" w:rsidRDefault="000B198D" w:rsidP="00A01D15">
            <w:pPr>
              <w:pStyle w:val="ListBullet"/>
              <w:jc w:val="both"/>
              <w:rPr>
                <w:color w:val="000000" w:themeColor="text1"/>
                <w:sz w:val="24"/>
                <w:szCs w:val="24"/>
              </w:rPr>
            </w:pPr>
            <w:r w:rsidRPr="00A01D15">
              <w:rPr>
                <w:color w:val="000000" w:themeColor="text1"/>
                <w:sz w:val="24"/>
                <w:szCs w:val="24"/>
              </w:rPr>
              <w:t>check tickets.</w:t>
            </w:r>
          </w:p>
          <w:p w14:paraId="1BAC316B" w14:textId="0DD27BD5" w:rsidR="000B198D" w:rsidRPr="00A01D15" w:rsidRDefault="000B198D" w:rsidP="00A01D15">
            <w:pPr>
              <w:pStyle w:val="ListBullet"/>
              <w:jc w:val="both"/>
              <w:rPr>
                <w:color w:val="000000" w:themeColor="text1"/>
                <w:sz w:val="24"/>
                <w:szCs w:val="24"/>
              </w:rPr>
            </w:pPr>
            <w:r w:rsidRPr="00A01D15">
              <w:rPr>
                <w:color w:val="000000" w:themeColor="text1"/>
                <w:sz w:val="24"/>
                <w:szCs w:val="24"/>
              </w:rPr>
              <w:t xml:space="preserve">patrol inside and outside the </w:t>
            </w:r>
            <w:r w:rsidRPr="00A01D15">
              <w:rPr>
                <w:color w:val="000000" w:themeColor="text1"/>
                <w:sz w:val="24"/>
                <w:szCs w:val="24"/>
              </w:rPr>
              <w:t>shop</w:t>
            </w:r>
            <w:r w:rsidRPr="00A01D15">
              <w:rPr>
                <w:color w:val="000000" w:themeColor="text1"/>
                <w:sz w:val="24"/>
                <w:szCs w:val="24"/>
              </w:rPr>
              <w:t>.</w:t>
            </w:r>
          </w:p>
          <w:p w14:paraId="170A8007" w14:textId="2754F54F" w:rsidR="00843164" w:rsidRPr="00A01D15" w:rsidRDefault="000B198D" w:rsidP="00A01D15">
            <w:pPr>
              <w:pStyle w:val="ListBullet"/>
              <w:jc w:val="both"/>
              <w:rPr>
                <w:color w:val="000000" w:themeColor="text1"/>
                <w:sz w:val="24"/>
                <w:szCs w:val="24"/>
              </w:rPr>
            </w:pPr>
            <w:r w:rsidRPr="00A01D15">
              <w:rPr>
                <w:color w:val="000000" w:themeColor="text1"/>
                <w:sz w:val="24"/>
                <w:szCs w:val="24"/>
              </w:rPr>
              <w:t xml:space="preserve">watch people's </w:t>
            </w:r>
            <w:r w:rsidRPr="00A01D15">
              <w:rPr>
                <w:color w:val="000000" w:themeColor="text1"/>
                <w:sz w:val="24"/>
                <w:szCs w:val="24"/>
              </w:rPr>
              <w:t>behavior</w:t>
            </w:r>
            <w:r w:rsidRPr="00A01D15">
              <w:rPr>
                <w:color w:val="000000" w:themeColor="text1"/>
                <w:sz w:val="24"/>
                <w:szCs w:val="24"/>
              </w:rPr>
              <w:t xml:space="preserve"> and deal with conflict.</w:t>
            </w:r>
          </w:p>
        </w:tc>
      </w:tr>
    </w:tbl>
    <w:sdt>
      <w:sdtPr>
        <w:rPr>
          <w:b/>
          <w:bCs/>
          <w:color w:val="000000" w:themeColor="text1"/>
        </w:rPr>
        <w:alias w:val="Education heading:"/>
        <w:tag w:val="Education heading:"/>
        <w:id w:val="989682148"/>
        <w:placeholder>
          <w:docPart w:val="84F37B136536452B965A072C0C332F24"/>
        </w:placeholder>
        <w:temporary/>
        <w:showingPlcHdr/>
        <w15:appearance w15:val="hidden"/>
      </w:sdtPr>
      <w:sdtEndPr/>
      <w:sdtContent>
        <w:p w14:paraId="50595C5A" w14:textId="77777777" w:rsidR="00843164" w:rsidRPr="00E5043A" w:rsidRDefault="00843164" w:rsidP="00A01D15">
          <w:pPr>
            <w:pStyle w:val="Heading1"/>
            <w:jc w:val="both"/>
            <w:rPr>
              <w:b/>
              <w:bCs/>
              <w:color w:val="000000" w:themeColor="text1"/>
            </w:rPr>
          </w:pPr>
          <w:r w:rsidRPr="00E5043A">
            <w:rPr>
              <w:b/>
              <w:bCs/>
              <w:color w:val="000000" w:themeColor="text1"/>
            </w:rPr>
            <w:t>Education</w:t>
          </w:r>
        </w:p>
      </w:sdtContent>
    </w:sdt>
    <w:tbl>
      <w:tblPr>
        <w:tblStyle w:val="ResumeTable"/>
        <w:tblW w:w="4632" w:type="pct"/>
        <w:tblLook w:val="0620" w:firstRow="1" w:lastRow="0" w:firstColumn="0" w:lastColumn="0" w:noHBand="1" w:noVBand="1"/>
        <w:tblDescription w:val="Education table"/>
      </w:tblPr>
      <w:tblGrid>
        <w:gridCol w:w="709"/>
        <w:gridCol w:w="7695"/>
      </w:tblGrid>
      <w:tr w:rsidR="00A01D15" w:rsidRPr="00A01D15" w14:paraId="17E1EAC9" w14:textId="77777777" w:rsidTr="00895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5"/>
          <w:tblHeader/>
        </w:trPr>
        <w:tc>
          <w:tcPr>
            <w:tcW w:w="422" w:type="pct"/>
          </w:tcPr>
          <w:p w14:paraId="0F38C2FD" w14:textId="595ADA00" w:rsidR="00843164" w:rsidRPr="00A01D15" w:rsidRDefault="00843164" w:rsidP="00A01D15">
            <w:pPr>
              <w:pStyle w:val="Date"/>
              <w:jc w:val="both"/>
              <w:rPr>
                <w:color w:val="000000" w:themeColor="text1"/>
              </w:rPr>
            </w:pPr>
          </w:p>
        </w:tc>
        <w:tc>
          <w:tcPr>
            <w:tcW w:w="4578" w:type="pct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2024"/>
              <w:gridCol w:w="1476"/>
              <w:gridCol w:w="2365"/>
              <w:gridCol w:w="1820"/>
            </w:tblGrid>
            <w:tr w:rsidR="00A01D15" w:rsidRPr="00A01D15" w14:paraId="2E5B4597" w14:textId="77777777" w:rsidTr="00895487">
              <w:tc>
                <w:tcPr>
                  <w:tcW w:w="1923" w:type="dxa"/>
                </w:tcPr>
                <w:p w14:paraId="5F8BC893" w14:textId="4ED4B917" w:rsidR="00895487" w:rsidRPr="00A01D15" w:rsidRDefault="00895487" w:rsidP="00A01D15">
                  <w:pPr>
                    <w:jc w:val="both"/>
                    <w:rPr>
                      <w:b/>
                      <w:bCs/>
                      <w:color w:val="000000" w:themeColor="text1"/>
                    </w:rPr>
                  </w:pPr>
                  <w:r w:rsidRPr="00A01D15">
                    <w:rPr>
                      <w:b/>
                      <w:bCs/>
                      <w:color w:val="000000" w:themeColor="text1"/>
                    </w:rPr>
                    <w:t>Name of Examinations</w:t>
                  </w:r>
                </w:p>
              </w:tc>
              <w:tc>
                <w:tcPr>
                  <w:tcW w:w="1924" w:type="dxa"/>
                </w:tcPr>
                <w:p w14:paraId="109A9382" w14:textId="35694234" w:rsidR="00895487" w:rsidRPr="00A01D15" w:rsidRDefault="00895487" w:rsidP="00A01D15">
                  <w:pPr>
                    <w:jc w:val="both"/>
                    <w:rPr>
                      <w:b/>
                      <w:bCs/>
                      <w:color w:val="000000" w:themeColor="text1"/>
                    </w:rPr>
                  </w:pPr>
                  <w:r w:rsidRPr="00A01D15">
                    <w:rPr>
                      <w:b/>
                      <w:bCs/>
                      <w:color w:val="000000" w:themeColor="text1"/>
                    </w:rPr>
                    <w:t>Year of passing</w:t>
                  </w:r>
                </w:p>
              </w:tc>
              <w:tc>
                <w:tcPr>
                  <w:tcW w:w="1924" w:type="dxa"/>
                </w:tcPr>
                <w:p w14:paraId="1519AF7B" w14:textId="56A0B8E8" w:rsidR="00895487" w:rsidRPr="00A01D15" w:rsidRDefault="00895487" w:rsidP="00A01D15">
                  <w:pPr>
                    <w:jc w:val="both"/>
                    <w:rPr>
                      <w:b/>
                      <w:bCs/>
                      <w:color w:val="000000" w:themeColor="text1"/>
                    </w:rPr>
                  </w:pPr>
                  <w:r w:rsidRPr="00A01D15">
                    <w:rPr>
                      <w:b/>
                      <w:bCs/>
                      <w:color w:val="000000" w:themeColor="text1"/>
                    </w:rPr>
                    <w:t>Board/University</w:t>
                  </w:r>
                </w:p>
              </w:tc>
              <w:tc>
                <w:tcPr>
                  <w:tcW w:w="1924" w:type="dxa"/>
                </w:tcPr>
                <w:p w14:paraId="156DBF94" w14:textId="5E08ECAD" w:rsidR="00895487" w:rsidRPr="00A01D15" w:rsidRDefault="00895487" w:rsidP="00A01D15">
                  <w:pPr>
                    <w:jc w:val="both"/>
                    <w:rPr>
                      <w:b/>
                      <w:bCs/>
                      <w:color w:val="000000" w:themeColor="text1"/>
                    </w:rPr>
                  </w:pPr>
                  <w:r w:rsidRPr="00A01D15">
                    <w:rPr>
                      <w:b/>
                      <w:bCs/>
                      <w:color w:val="000000" w:themeColor="text1"/>
                    </w:rPr>
                    <w:t>Percentage</w:t>
                  </w:r>
                </w:p>
              </w:tc>
            </w:tr>
            <w:tr w:rsidR="00A01D15" w:rsidRPr="00A01D15" w14:paraId="7395A88D" w14:textId="77777777" w:rsidTr="00895487">
              <w:tc>
                <w:tcPr>
                  <w:tcW w:w="1923" w:type="dxa"/>
                </w:tcPr>
                <w:p w14:paraId="7E898DDD" w14:textId="5AEA45E3" w:rsidR="00895487" w:rsidRPr="00A01D15" w:rsidRDefault="00895487" w:rsidP="00A01D15">
                  <w:pPr>
                    <w:jc w:val="both"/>
                    <w:rPr>
                      <w:color w:val="000000" w:themeColor="text1"/>
                    </w:rPr>
                  </w:pPr>
                  <w:r w:rsidRPr="00A01D15">
                    <w:rPr>
                      <w:color w:val="000000" w:themeColor="text1"/>
                    </w:rPr>
                    <w:t>Bachelor of business management</w:t>
                  </w:r>
                </w:p>
              </w:tc>
              <w:tc>
                <w:tcPr>
                  <w:tcW w:w="1924" w:type="dxa"/>
                </w:tcPr>
                <w:p w14:paraId="7E145995" w14:textId="43580FE3" w:rsidR="00895487" w:rsidRPr="00A01D15" w:rsidRDefault="00895487" w:rsidP="00A01D15">
                  <w:pPr>
                    <w:jc w:val="both"/>
                    <w:rPr>
                      <w:color w:val="000000" w:themeColor="text1"/>
                    </w:rPr>
                  </w:pPr>
                  <w:r w:rsidRPr="00A01D15">
                    <w:rPr>
                      <w:color w:val="000000" w:themeColor="text1"/>
                    </w:rPr>
                    <w:t>2023</w:t>
                  </w:r>
                </w:p>
              </w:tc>
              <w:tc>
                <w:tcPr>
                  <w:tcW w:w="1924" w:type="dxa"/>
                </w:tcPr>
                <w:p w14:paraId="6DBDA489" w14:textId="7D8A0A55" w:rsidR="00895487" w:rsidRPr="00A01D15" w:rsidRDefault="00895487" w:rsidP="00A01D15">
                  <w:pPr>
                    <w:jc w:val="both"/>
                    <w:rPr>
                      <w:color w:val="000000" w:themeColor="text1"/>
                    </w:rPr>
                  </w:pPr>
                  <w:r w:rsidRPr="00A01D15">
                    <w:rPr>
                      <w:color w:val="000000" w:themeColor="text1"/>
                    </w:rPr>
                    <w:t xml:space="preserve">St. </w:t>
                  </w:r>
                  <w:r w:rsidR="00E5043A" w:rsidRPr="00A01D15">
                    <w:rPr>
                      <w:color w:val="000000" w:themeColor="text1"/>
                    </w:rPr>
                    <w:t>Mary’s</w:t>
                  </w:r>
                  <w:r w:rsidRPr="00A01D15">
                    <w:rPr>
                      <w:color w:val="000000" w:themeColor="text1"/>
                    </w:rPr>
                    <w:t xml:space="preserve"> university</w:t>
                  </w:r>
                </w:p>
              </w:tc>
              <w:tc>
                <w:tcPr>
                  <w:tcW w:w="1924" w:type="dxa"/>
                </w:tcPr>
                <w:p w14:paraId="1F5DFBE8" w14:textId="33344BE0" w:rsidR="00895487" w:rsidRPr="00A01D15" w:rsidRDefault="00895487" w:rsidP="00A01D15">
                  <w:pPr>
                    <w:jc w:val="both"/>
                    <w:rPr>
                      <w:color w:val="000000" w:themeColor="text1"/>
                    </w:rPr>
                  </w:pPr>
                  <w:r w:rsidRPr="00A01D15">
                    <w:rPr>
                      <w:color w:val="000000" w:themeColor="text1"/>
                    </w:rPr>
                    <w:t>66%</w:t>
                  </w:r>
                </w:p>
              </w:tc>
            </w:tr>
            <w:tr w:rsidR="00A01D15" w:rsidRPr="00A01D15" w14:paraId="2F68B4C5" w14:textId="77777777" w:rsidTr="00895487">
              <w:tc>
                <w:tcPr>
                  <w:tcW w:w="1923" w:type="dxa"/>
                </w:tcPr>
                <w:p w14:paraId="4F702F0B" w14:textId="4D8A595A" w:rsidR="00895487" w:rsidRPr="00A01D15" w:rsidRDefault="00895487" w:rsidP="00A01D15">
                  <w:pPr>
                    <w:jc w:val="both"/>
                    <w:rPr>
                      <w:color w:val="000000" w:themeColor="text1"/>
                    </w:rPr>
                  </w:pPr>
                  <w:r w:rsidRPr="00A01D15">
                    <w:rPr>
                      <w:color w:val="000000" w:themeColor="text1"/>
                    </w:rPr>
                    <w:t>HSC</w:t>
                  </w:r>
                </w:p>
              </w:tc>
              <w:tc>
                <w:tcPr>
                  <w:tcW w:w="1924" w:type="dxa"/>
                </w:tcPr>
                <w:p w14:paraId="1DC9A2B9" w14:textId="20D9DA17" w:rsidR="00895487" w:rsidRPr="00A01D15" w:rsidRDefault="00895487" w:rsidP="00A01D15">
                  <w:pPr>
                    <w:jc w:val="both"/>
                    <w:rPr>
                      <w:color w:val="000000" w:themeColor="text1"/>
                    </w:rPr>
                  </w:pPr>
                  <w:r w:rsidRPr="00A01D15">
                    <w:rPr>
                      <w:color w:val="000000" w:themeColor="text1"/>
                    </w:rPr>
                    <w:t>2018</w:t>
                  </w:r>
                </w:p>
              </w:tc>
              <w:tc>
                <w:tcPr>
                  <w:tcW w:w="1924" w:type="dxa"/>
                </w:tcPr>
                <w:p w14:paraId="5B7451FF" w14:textId="7C478F08" w:rsidR="00895487" w:rsidRPr="00A01D15" w:rsidRDefault="00895487" w:rsidP="00A01D15">
                  <w:pPr>
                    <w:jc w:val="both"/>
                    <w:rPr>
                      <w:color w:val="000000" w:themeColor="text1"/>
                    </w:rPr>
                  </w:pPr>
                  <w:r w:rsidRPr="00A01D15">
                    <w:rPr>
                      <w:color w:val="000000" w:themeColor="text1"/>
                    </w:rPr>
                    <w:t>GHSEB</w:t>
                  </w:r>
                </w:p>
              </w:tc>
              <w:tc>
                <w:tcPr>
                  <w:tcW w:w="1924" w:type="dxa"/>
                </w:tcPr>
                <w:p w14:paraId="187A85B8" w14:textId="3BA61D4B" w:rsidR="00895487" w:rsidRPr="00A01D15" w:rsidRDefault="00895487" w:rsidP="00A01D15">
                  <w:pPr>
                    <w:jc w:val="both"/>
                    <w:rPr>
                      <w:color w:val="000000" w:themeColor="text1"/>
                    </w:rPr>
                  </w:pPr>
                  <w:r w:rsidRPr="00A01D15">
                    <w:rPr>
                      <w:color w:val="000000" w:themeColor="text1"/>
                    </w:rPr>
                    <w:t>52.66%</w:t>
                  </w:r>
                </w:p>
              </w:tc>
            </w:tr>
            <w:tr w:rsidR="00A01D15" w:rsidRPr="00A01D15" w14:paraId="6108FA26" w14:textId="77777777" w:rsidTr="00A01D15">
              <w:trPr>
                <w:trHeight w:val="441"/>
              </w:trPr>
              <w:tc>
                <w:tcPr>
                  <w:tcW w:w="1923" w:type="dxa"/>
                </w:tcPr>
                <w:p w14:paraId="5EEBA3A2" w14:textId="019AC21D" w:rsidR="00895487" w:rsidRPr="00A01D15" w:rsidRDefault="00895487" w:rsidP="00A01D15">
                  <w:pPr>
                    <w:jc w:val="both"/>
                    <w:rPr>
                      <w:color w:val="000000" w:themeColor="text1"/>
                    </w:rPr>
                  </w:pPr>
                  <w:r w:rsidRPr="00A01D15">
                    <w:rPr>
                      <w:color w:val="000000" w:themeColor="text1"/>
                    </w:rPr>
                    <w:t>SSC</w:t>
                  </w:r>
                </w:p>
              </w:tc>
              <w:tc>
                <w:tcPr>
                  <w:tcW w:w="1924" w:type="dxa"/>
                </w:tcPr>
                <w:p w14:paraId="10F1754A" w14:textId="3E8A7855" w:rsidR="00895487" w:rsidRPr="00A01D15" w:rsidRDefault="00895487" w:rsidP="00A01D15">
                  <w:pPr>
                    <w:jc w:val="both"/>
                    <w:rPr>
                      <w:color w:val="000000" w:themeColor="text1"/>
                    </w:rPr>
                  </w:pPr>
                  <w:r w:rsidRPr="00A01D15">
                    <w:rPr>
                      <w:color w:val="000000" w:themeColor="text1"/>
                    </w:rPr>
                    <w:t>2016</w:t>
                  </w:r>
                </w:p>
              </w:tc>
              <w:tc>
                <w:tcPr>
                  <w:tcW w:w="1924" w:type="dxa"/>
                </w:tcPr>
                <w:p w14:paraId="1A2D5FE4" w14:textId="3F54B198" w:rsidR="00895487" w:rsidRPr="00A01D15" w:rsidRDefault="00895487" w:rsidP="00A01D15">
                  <w:pPr>
                    <w:jc w:val="both"/>
                    <w:rPr>
                      <w:color w:val="000000" w:themeColor="text1"/>
                    </w:rPr>
                  </w:pPr>
                  <w:r w:rsidRPr="00A01D15">
                    <w:rPr>
                      <w:color w:val="000000" w:themeColor="text1"/>
                    </w:rPr>
                    <w:t>SSC</w:t>
                  </w:r>
                </w:p>
              </w:tc>
              <w:tc>
                <w:tcPr>
                  <w:tcW w:w="1924" w:type="dxa"/>
                </w:tcPr>
                <w:p w14:paraId="59C476A8" w14:textId="2CF0C2E9" w:rsidR="00895487" w:rsidRPr="00A01D15" w:rsidRDefault="00895487" w:rsidP="00A01D15">
                  <w:pPr>
                    <w:jc w:val="both"/>
                    <w:rPr>
                      <w:color w:val="000000" w:themeColor="text1"/>
                    </w:rPr>
                  </w:pPr>
                  <w:r w:rsidRPr="00A01D15">
                    <w:rPr>
                      <w:color w:val="000000" w:themeColor="text1"/>
                    </w:rPr>
                    <w:t>44.16%</w:t>
                  </w:r>
                </w:p>
              </w:tc>
            </w:tr>
          </w:tbl>
          <w:p w14:paraId="0F9D12AB" w14:textId="25C73E74" w:rsidR="00843164" w:rsidRPr="00A01D15" w:rsidRDefault="00843164" w:rsidP="00A01D15">
            <w:pPr>
              <w:jc w:val="both"/>
              <w:rPr>
                <w:color w:val="000000" w:themeColor="text1"/>
              </w:rPr>
            </w:pPr>
          </w:p>
        </w:tc>
      </w:tr>
    </w:tbl>
    <w:p w14:paraId="33DD32CB" w14:textId="2B8F2516" w:rsidR="00895487" w:rsidRPr="00A01D15" w:rsidRDefault="00A01D15" w:rsidP="00A01D15">
      <w:pPr>
        <w:pStyle w:val="Heading1"/>
        <w:tabs>
          <w:tab w:val="right" w:pos="9072"/>
        </w:tabs>
        <w:jc w:val="both"/>
        <w:rPr>
          <w:color w:val="000000" w:themeColor="text1"/>
        </w:rPr>
      </w:pPr>
      <w:r w:rsidRPr="00E5043A">
        <w:rPr>
          <w:b/>
          <w:bCs/>
          <w:color w:val="000000" w:themeColor="text1"/>
        </w:rPr>
        <w:t>DECLARATION</w:t>
      </w:r>
      <w:r w:rsidRPr="00A01D15">
        <w:rPr>
          <w:color w:val="000000" w:themeColor="text1"/>
        </w:rPr>
        <w:t>: -</w:t>
      </w:r>
      <w:r w:rsidR="00895487" w:rsidRPr="00A01D15">
        <w:rPr>
          <w:color w:val="000000" w:themeColor="text1"/>
        </w:rPr>
        <w:tab/>
      </w:r>
    </w:p>
    <w:p w14:paraId="229781FE" w14:textId="7A407EDC" w:rsidR="00895487" w:rsidRPr="00A01D15" w:rsidRDefault="00A01D15" w:rsidP="00A01D15">
      <w:pPr>
        <w:pStyle w:val="Heading1"/>
        <w:numPr>
          <w:ilvl w:val="0"/>
          <w:numId w:val="18"/>
        </w:numPr>
        <w:tabs>
          <w:tab w:val="right" w:pos="9072"/>
        </w:tabs>
        <w:jc w:val="both"/>
        <w:rPr>
          <w:color w:val="000000" w:themeColor="text1"/>
        </w:rPr>
      </w:pPr>
      <w:r w:rsidRPr="00A01D15">
        <w:rPr>
          <w:color w:val="000000" w:themeColor="text1"/>
        </w:rPr>
        <w:t>i hearby declare that the information furnished above is true to best my knowledge and bileif. i will in put my best efforts and service to your organisation with a great sense of honesty. Chance of working with your organisation will be an advantage for me to improve myself as a better proffesional.</w:t>
      </w:r>
    </w:p>
    <w:sectPr w:rsidR="00895487" w:rsidRPr="00A01D15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72BC5" w14:textId="77777777" w:rsidR="00137271" w:rsidRDefault="00137271">
      <w:pPr>
        <w:spacing w:after="0"/>
      </w:pPr>
      <w:r>
        <w:separator/>
      </w:r>
    </w:p>
    <w:p w14:paraId="3E36E9E0" w14:textId="77777777" w:rsidR="00137271" w:rsidRDefault="00137271"/>
  </w:endnote>
  <w:endnote w:type="continuationSeparator" w:id="0">
    <w:p w14:paraId="190FBE7E" w14:textId="77777777" w:rsidR="00137271" w:rsidRDefault="00137271">
      <w:pPr>
        <w:spacing w:after="0"/>
      </w:pPr>
      <w:r>
        <w:continuationSeparator/>
      </w:r>
    </w:p>
    <w:p w14:paraId="0C0B9C14" w14:textId="77777777" w:rsidR="00137271" w:rsidRDefault="001372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3B134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C9AE4" w14:textId="77777777" w:rsidR="00137271" w:rsidRDefault="00137271">
      <w:pPr>
        <w:spacing w:after="0"/>
      </w:pPr>
      <w:r>
        <w:separator/>
      </w:r>
    </w:p>
    <w:p w14:paraId="0E2EE4B0" w14:textId="77777777" w:rsidR="00137271" w:rsidRDefault="00137271"/>
  </w:footnote>
  <w:footnote w:type="continuationSeparator" w:id="0">
    <w:p w14:paraId="23623261" w14:textId="77777777" w:rsidR="00137271" w:rsidRDefault="00137271">
      <w:pPr>
        <w:spacing w:after="0"/>
      </w:pPr>
      <w:r>
        <w:continuationSeparator/>
      </w:r>
    </w:p>
    <w:p w14:paraId="09337448" w14:textId="77777777" w:rsidR="00137271" w:rsidRDefault="0013727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C34278D"/>
    <w:multiLevelType w:val="hybridMultilevel"/>
    <w:tmpl w:val="0E44A11E"/>
    <w:lvl w:ilvl="0" w:tplc="C0B0DC6E">
      <w:start w:val="4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247260"/>
    <w:multiLevelType w:val="multilevel"/>
    <w:tmpl w:val="3894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4C48D7"/>
    <w:multiLevelType w:val="hybridMultilevel"/>
    <w:tmpl w:val="05980E90"/>
    <w:lvl w:ilvl="0" w:tplc="C0B0DC6E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0540F"/>
    <w:multiLevelType w:val="hybridMultilevel"/>
    <w:tmpl w:val="0422FD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620439">
    <w:abstractNumId w:val="9"/>
  </w:num>
  <w:num w:numId="2" w16cid:durableId="276722695">
    <w:abstractNumId w:val="9"/>
    <w:lvlOverride w:ilvl="0">
      <w:startOverride w:val="1"/>
    </w:lvlOverride>
  </w:num>
  <w:num w:numId="3" w16cid:durableId="597494043">
    <w:abstractNumId w:val="9"/>
    <w:lvlOverride w:ilvl="0">
      <w:startOverride w:val="1"/>
    </w:lvlOverride>
  </w:num>
  <w:num w:numId="4" w16cid:durableId="746390347">
    <w:abstractNumId w:val="9"/>
    <w:lvlOverride w:ilvl="0">
      <w:startOverride w:val="1"/>
    </w:lvlOverride>
  </w:num>
  <w:num w:numId="5" w16cid:durableId="187302138">
    <w:abstractNumId w:val="12"/>
  </w:num>
  <w:num w:numId="6" w16cid:durableId="445586873">
    <w:abstractNumId w:val="7"/>
  </w:num>
  <w:num w:numId="7" w16cid:durableId="1714890532">
    <w:abstractNumId w:val="6"/>
  </w:num>
  <w:num w:numId="8" w16cid:durableId="941841500">
    <w:abstractNumId w:val="5"/>
  </w:num>
  <w:num w:numId="9" w16cid:durableId="1703944868">
    <w:abstractNumId w:val="4"/>
  </w:num>
  <w:num w:numId="10" w16cid:durableId="199249886">
    <w:abstractNumId w:val="8"/>
  </w:num>
  <w:num w:numId="11" w16cid:durableId="238373224">
    <w:abstractNumId w:val="3"/>
  </w:num>
  <w:num w:numId="12" w16cid:durableId="1498612170">
    <w:abstractNumId w:val="2"/>
  </w:num>
  <w:num w:numId="13" w16cid:durableId="845900499">
    <w:abstractNumId w:val="1"/>
  </w:num>
  <w:num w:numId="14" w16cid:durableId="2099667237">
    <w:abstractNumId w:val="0"/>
  </w:num>
  <w:num w:numId="15" w16cid:durableId="777410347">
    <w:abstractNumId w:val="13"/>
  </w:num>
  <w:num w:numId="16" w16cid:durableId="419326886">
    <w:abstractNumId w:val="11"/>
  </w:num>
  <w:num w:numId="17" w16cid:durableId="491913228">
    <w:abstractNumId w:val="14"/>
  </w:num>
  <w:num w:numId="18" w16cid:durableId="6449690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59"/>
    <w:rsid w:val="000B198D"/>
    <w:rsid w:val="000C0CA7"/>
    <w:rsid w:val="000F2762"/>
    <w:rsid w:val="00126049"/>
    <w:rsid w:val="00137271"/>
    <w:rsid w:val="0014523F"/>
    <w:rsid w:val="00254924"/>
    <w:rsid w:val="002563E8"/>
    <w:rsid w:val="00260D3F"/>
    <w:rsid w:val="004827F9"/>
    <w:rsid w:val="00526C73"/>
    <w:rsid w:val="00643559"/>
    <w:rsid w:val="00650306"/>
    <w:rsid w:val="006931E8"/>
    <w:rsid w:val="00693B17"/>
    <w:rsid w:val="00762CE4"/>
    <w:rsid w:val="00790F13"/>
    <w:rsid w:val="00797C46"/>
    <w:rsid w:val="00843164"/>
    <w:rsid w:val="00854E7D"/>
    <w:rsid w:val="008551F7"/>
    <w:rsid w:val="00895487"/>
    <w:rsid w:val="008A74DF"/>
    <w:rsid w:val="008B5DC0"/>
    <w:rsid w:val="00931654"/>
    <w:rsid w:val="00A01D15"/>
    <w:rsid w:val="00A82DCC"/>
    <w:rsid w:val="00C02E26"/>
    <w:rsid w:val="00C067C5"/>
    <w:rsid w:val="00CC05D9"/>
    <w:rsid w:val="00CD7582"/>
    <w:rsid w:val="00D0020C"/>
    <w:rsid w:val="00D06E8C"/>
    <w:rsid w:val="00D568D3"/>
    <w:rsid w:val="00D65641"/>
    <w:rsid w:val="00D81F4E"/>
    <w:rsid w:val="00E42361"/>
    <w:rsid w:val="00E5043A"/>
    <w:rsid w:val="00E76367"/>
    <w:rsid w:val="00F25533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CC46"/>
  <w15:chartTrackingRefBased/>
  <w15:docId w15:val="{CFB6A924-0B28-4BE7-BCFD-CE7CFB18F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paragraph" w:customStyle="1" w:styleId="trt0xe">
    <w:name w:val="trt0xe"/>
    <w:basedOn w:val="Normal"/>
    <w:rsid w:val="000B198D"/>
    <w:pPr>
      <w:spacing w:before="100" w:beforeAutospacing="1" w:afterAutospacing="1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0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ajs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E983A6DE7D4C4EA1B7478A73C1B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B8B39-EE57-47D2-90D4-3CAB39CF0263}"/>
      </w:docPartPr>
      <w:docPartBody>
        <w:p w:rsidR="00000000" w:rsidRDefault="006E2E55">
          <w:pPr>
            <w:pStyle w:val="EDE983A6DE7D4C4EA1B7478A73C1B594"/>
          </w:pPr>
          <w:r w:rsidRPr="00843164">
            <w:t>Objective</w:t>
          </w:r>
        </w:p>
      </w:docPartBody>
    </w:docPart>
    <w:docPart>
      <w:docPartPr>
        <w:name w:val="4DBC0BA8D43D4E9D80D5019752FE6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1923F-939C-48E6-9EBA-A73BB4D0CCDF}"/>
      </w:docPartPr>
      <w:docPartBody>
        <w:p w:rsidR="00000000" w:rsidRDefault="006E2E55">
          <w:pPr>
            <w:pStyle w:val="4DBC0BA8D43D4E9D80D5019752FE6B5A"/>
          </w:pPr>
          <w:r w:rsidRPr="00843164">
            <w:t>Skills &amp; Abilities</w:t>
          </w:r>
        </w:p>
      </w:docPartBody>
    </w:docPart>
    <w:docPart>
      <w:docPartPr>
        <w:name w:val="A4E2891B584B45B6B290FEAE778D4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D9047-4F04-4D3F-A080-1F102CBD16C6}"/>
      </w:docPartPr>
      <w:docPartBody>
        <w:p w:rsidR="00000000" w:rsidRDefault="006E2E55">
          <w:pPr>
            <w:pStyle w:val="A4E2891B584B45B6B290FEAE778D4DC2"/>
          </w:pPr>
          <w:r w:rsidRPr="00843164">
            <w:t>Experience</w:t>
          </w:r>
        </w:p>
      </w:docPartBody>
    </w:docPart>
    <w:docPart>
      <w:docPartPr>
        <w:name w:val="84F37B136536452B965A072C0C332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A2408-3EDE-4568-AE22-B133F13C799E}"/>
      </w:docPartPr>
      <w:docPartBody>
        <w:p w:rsidR="00000000" w:rsidRDefault="006E2E55">
          <w:pPr>
            <w:pStyle w:val="84F37B136536452B965A072C0C332F24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55"/>
    <w:rsid w:val="006E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8E9C764DBD4854A0687D96BA2F05C8">
    <w:name w:val="A78E9C764DBD4854A0687D96BA2F05C8"/>
  </w:style>
  <w:style w:type="paragraph" w:customStyle="1" w:styleId="070A2C45375D4770B1492B141C559B1B">
    <w:name w:val="070A2C45375D4770B1492B141C559B1B"/>
  </w:style>
  <w:style w:type="paragraph" w:customStyle="1" w:styleId="16DCB5E1E2E8493B8DEE28C37052EAC8">
    <w:name w:val="16DCB5E1E2E8493B8DEE28C37052EAC8"/>
  </w:style>
  <w:style w:type="paragraph" w:customStyle="1" w:styleId="5C74A330559A477EA801BDF2FCE8DBE7">
    <w:name w:val="5C74A330559A477EA801BDF2FCE8DBE7"/>
  </w:style>
  <w:style w:type="paragraph" w:customStyle="1" w:styleId="EDE983A6DE7D4C4EA1B7478A73C1B594">
    <w:name w:val="EDE983A6DE7D4C4EA1B7478A73C1B594"/>
  </w:style>
  <w:style w:type="paragraph" w:customStyle="1" w:styleId="6C77B944F6F84952A12DC1A2EE6F4F89">
    <w:name w:val="6C77B944F6F84952A12DC1A2EE6F4F89"/>
  </w:style>
  <w:style w:type="paragraph" w:customStyle="1" w:styleId="4DBC0BA8D43D4E9D80D5019752FE6B5A">
    <w:name w:val="4DBC0BA8D43D4E9D80D5019752FE6B5A"/>
  </w:style>
  <w:style w:type="paragraph" w:customStyle="1" w:styleId="8303DD355C8C4895ABBB90AC2CDFBA4B">
    <w:name w:val="8303DD355C8C4895ABBB90AC2CDFBA4B"/>
  </w:style>
  <w:style w:type="paragraph" w:customStyle="1" w:styleId="A4E2891B584B45B6B290FEAE778D4DC2">
    <w:name w:val="A4E2891B584B45B6B290FEAE778D4DC2"/>
  </w:style>
  <w:style w:type="paragraph" w:customStyle="1" w:styleId="6A39455D7C064B19AC21B0D509E485BF">
    <w:name w:val="6A39455D7C064B19AC21B0D509E485BF"/>
  </w:style>
  <w:style w:type="paragraph" w:customStyle="1" w:styleId="062B87EB1CA045D1A8624C419742D683">
    <w:name w:val="062B87EB1CA045D1A8624C419742D683"/>
  </w:style>
  <w:style w:type="paragraph" w:customStyle="1" w:styleId="45CF6D15FFC34EDCAE0CB08D84DAA1CE">
    <w:name w:val="45CF6D15FFC34EDCAE0CB08D84DAA1CE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7287291F7B7C4BD1B10C802C4E74F8DC">
    <w:name w:val="7287291F7B7C4BD1B10C802C4E74F8DC"/>
  </w:style>
  <w:style w:type="paragraph" w:customStyle="1" w:styleId="1C9ACA8C59BA48059427B74BFE49FD25">
    <w:name w:val="1C9ACA8C59BA48059427B74BFE49FD25"/>
  </w:style>
  <w:style w:type="paragraph" w:customStyle="1" w:styleId="87BBC719B75348859AA15E67E23A94EE">
    <w:name w:val="87BBC719B75348859AA15E67E23A94EE"/>
  </w:style>
  <w:style w:type="paragraph" w:customStyle="1" w:styleId="3653D3B64F94445B8957E37111E9B6E0">
    <w:name w:val="3653D3B64F94445B8957E37111E9B6E0"/>
  </w:style>
  <w:style w:type="paragraph" w:customStyle="1" w:styleId="D3561C48F33945FFBAF019169696E7A9">
    <w:name w:val="D3561C48F33945FFBAF019169696E7A9"/>
  </w:style>
  <w:style w:type="paragraph" w:customStyle="1" w:styleId="FA11B4082C12477894DEE0B81DE3C840">
    <w:name w:val="FA11B4082C12477894DEE0B81DE3C840"/>
  </w:style>
  <w:style w:type="paragraph" w:customStyle="1" w:styleId="DD874062635A48359D6E5C4BFD7FA2F0">
    <w:name w:val="DD874062635A48359D6E5C4BFD7FA2F0"/>
  </w:style>
  <w:style w:type="paragraph" w:customStyle="1" w:styleId="84F37B136536452B965A072C0C332F24">
    <w:name w:val="84F37B136536452B965A072C0C332F24"/>
  </w:style>
  <w:style w:type="paragraph" w:customStyle="1" w:styleId="FDCB9613D4CE4177A2F1EB531DB81A83">
    <w:name w:val="FDCB9613D4CE4177A2F1EB531DB81A83"/>
  </w:style>
  <w:style w:type="paragraph" w:customStyle="1" w:styleId="0E23B0CCC2CB4FB7974B1716FD465A28">
    <w:name w:val="0E23B0CCC2CB4FB7974B1716FD465A28"/>
  </w:style>
  <w:style w:type="paragraph" w:customStyle="1" w:styleId="23EE1A1D0058489A99370779CB469F5F">
    <w:name w:val="23EE1A1D0058489A99370779CB469F5F"/>
  </w:style>
  <w:style w:type="paragraph" w:customStyle="1" w:styleId="4AACBBAF54FB4C92B9114C141256235D">
    <w:name w:val="4AACBBAF54FB4C92B9114C141256235D"/>
  </w:style>
  <w:style w:type="paragraph" w:customStyle="1" w:styleId="6269C5A9E3D549DFA0DDF088CA3D5606">
    <w:name w:val="6269C5A9E3D549DFA0DDF088CA3D5606"/>
  </w:style>
  <w:style w:type="paragraph" w:customStyle="1" w:styleId="74F1E7D1758A42B49E2C70EC69800E09">
    <w:name w:val="74F1E7D1758A42B49E2C70EC69800E09"/>
  </w:style>
  <w:style w:type="paragraph" w:customStyle="1" w:styleId="3C722A3D43BB4AA38B76486076424753">
    <w:name w:val="3C722A3D43BB4AA38B76486076424753"/>
  </w:style>
  <w:style w:type="paragraph" w:customStyle="1" w:styleId="3BEA67F56C1C44688C34F52D256792FA">
    <w:name w:val="3BEA67F56C1C44688C34F52D256792FA"/>
  </w:style>
  <w:style w:type="paragraph" w:customStyle="1" w:styleId="12D98124AA93472893F4FBE7F3F44074">
    <w:name w:val="12D98124AA93472893F4FBE7F3F440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34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teajs</dc:creator>
  <cp:lastModifiedBy>tejas parghi</cp:lastModifiedBy>
  <cp:revision>1</cp:revision>
  <dcterms:created xsi:type="dcterms:W3CDTF">2022-06-16T00:55:00Z</dcterms:created>
  <dcterms:modified xsi:type="dcterms:W3CDTF">2022-06-16T01:29:00Z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